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Sub </w:t>
      </w:r>
      <w:proofErr w:type="gramStart"/>
      <w:r w:rsidRPr="00FE0893">
        <w:rPr>
          <w:lang w:val="en-US"/>
        </w:rPr>
        <w:t>MacroTriAlphaDirection()</w:t>
      </w:r>
      <w:proofErr w:type="gramEnd"/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</w:t>
      </w:r>
      <w:proofErr w:type="gramStart"/>
      <w:r w:rsidRPr="00FE0893">
        <w:rPr>
          <w:lang w:val="en-US"/>
        </w:rPr>
        <w:t>Range(</w:t>
      </w:r>
      <w:proofErr w:type="gramEnd"/>
      <w:r w:rsidRPr="00FE0893">
        <w:rPr>
          <w:lang w:val="en-US"/>
        </w:rPr>
        <w:t>"A6:Z1000").Sort Key1:=Range("A6"), Order1:=xlAscending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>End Sub</w:t>
      </w:r>
    </w:p>
    <w:p w:rsidR="00FE0893" w:rsidRPr="00FE0893" w:rsidRDefault="00FE0893" w:rsidP="00FE0893">
      <w:pPr>
        <w:rPr>
          <w:lang w:val="en-US"/>
        </w:rPr>
      </w:pP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Sub </w:t>
      </w:r>
      <w:proofErr w:type="gramStart"/>
      <w:r w:rsidRPr="00FE0893">
        <w:rPr>
          <w:lang w:val="en-US"/>
        </w:rPr>
        <w:t>InsereRows()</w:t>
      </w:r>
      <w:proofErr w:type="gramEnd"/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i = 5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Do While i &lt; [A65000].</w:t>
      </w:r>
      <w:proofErr w:type="gramStart"/>
      <w:r w:rsidRPr="00FE0893">
        <w:rPr>
          <w:lang w:val="en-US"/>
        </w:rPr>
        <w:t>End(</w:t>
      </w:r>
      <w:proofErr w:type="gramEnd"/>
      <w:r w:rsidRPr="00FE0893">
        <w:rPr>
          <w:lang w:val="en-US"/>
        </w:rPr>
        <w:t>xlUp).Row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Do While </w:t>
      </w:r>
      <w:proofErr w:type="gramStart"/>
      <w:r w:rsidRPr="00FE0893">
        <w:rPr>
          <w:lang w:val="en-US"/>
        </w:rPr>
        <w:t>Cells(</w:t>
      </w:r>
      <w:proofErr w:type="gramEnd"/>
      <w:r w:rsidRPr="00FE0893">
        <w:rPr>
          <w:lang w:val="en-US"/>
        </w:rPr>
        <w:t>i + 1, 1) = Cells(i, 1)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i = i + 1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Loop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</w:t>
      </w:r>
      <w:proofErr w:type="gramStart"/>
      <w:r w:rsidRPr="00FE0893">
        <w:rPr>
          <w:lang w:val="en-US"/>
        </w:rPr>
        <w:t>Rows(</w:t>
      </w:r>
      <w:proofErr w:type="gramEnd"/>
      <w:r w:rsidRPr="00FE0893">
        <w:rPr>
          <w:lang w:val="en-US"/>
        </w:rPr>
        <w:t>i + 1).Insert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i = i + 2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Loop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</w:t>
      </w:r>
      <w:proofErr w:type="gramStart"/>
      <w:r w:rsidRPr="00FE0893">
        <w:rPr>
          <w:lang w:val="en-US"/>
        </w:rPr>
        <w:t>'Range(</w:t>
      </w:r>
      <w:proofErr w:type="gramEnd"/>
      <w:r w:rsidRPr="00FE0893">
        <w:rPr>
          <w:lang w:val="en-US"/>
        </w:rPr>
        <w:t>"A6").End(xlUp).Select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'ActiveCell.EntireRow.Insert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>End Sub</w:t>
      </w:r>
    </w:p>
    <w:p w:rsidR="00FE0893" w:rsidRPr="00FE0893" w:rsidRDefault="00FE0893" w:rsidP="00FE0893">
      <w:pPr>
        <w:rPr>
          <w:lang w:val="en-US"/>
        </w:rPr>
      </w:pP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Sub </w:t>
      </w:r>
      <w:proofErr w:type="gramStart"/>
      <w:r w:rsidRPr="00FE0893">
        <w:rPr>
          <w:lang w:val="en-US"/>
        </w:rPr>
        <w:t>InsereRows2()</w:t>
      </w:r>
      <w:proofErr w:type="gramEnd"/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</w:t>
      </w:r>
      <w:proofErr w:type="gramStart"/>
      <w:r w:rsidRPr="00FE0893">
        <w:rPr>
          <w:lang w:val="en-US"/>
        </w:rPr>
        <w:t>Range(</w:t>
      </w:r>
      <w:proofErr w:type="gramEnd"/>
      <w:r w:rsidRPr="00FE0893">
        <w:rPr>
          <w:lang w:val="en-US"/>
        </w:rPr>
        <w:t>"A65000").End(xlUp).Select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ActiveCell.EntireRow.Insert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If </w:t>
      </w:r>
      <w:proofErr w:type="gramStart"/>
      <w:r w:rsidRPr="00FE0893">
        <w:rPr>
          <w:lang w:val="en-US"/>
        </w:rPr>
        <w:t>Cells(</w:t>
      </w:r>
      <w:proofErr w:type="gramEnd"/>
      <w:r w:rsidRPr="00FE0893">
        <w:rPr>
          <w:lang w:val="en-US"/>
        </w:rPr>
        <w:t>i - 1, 1) = Cells(i, 1) Then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i = i - 1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ElseIf </w:t>
      </w:r>
      <w:proofErr w:type="gramStart"/>
      <w:r w:rsidRPr="00FE0893">
        <w:rPr>
          <w:lang w:val="en-US"/>
        </w:rPr>
        <w:t>Cells(</w:t>
      </w:r>
      <w:proofErr w:type="gramEnd"/>
      <w:r w:rsidRPr="00FE0893">
        <w:rPr>
          <w:lang w:val="en-US"/>
        </w:rPr>
        <w:t>i - 1, 1) = Cells(i, 1) Then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</w:t>
      </w:r>
      <w:proofErr w:type="gramStart"/>
      <w:r w:rsidRPr="00FE0893">
        <w:rPr>
          <w:lang w:val="en-US"/>
        </w:rPr>
        <w:t>ActiveCell.Offset(</w:t>
      </w:r>
      <w:proofErr w:type="gramEnd"/>
      <w:r w:rsidRPr="00FE0893">
        <w:rPr>
          <w:lang w:val="en-US"/>
        </w:rPr>
        <w:t>-1, 0).Select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End If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>End Sub</w:t>
      </w:r>
    </w:p>
    <w:p w:rsidR="00FE0893" w:rsidRPr="00FE0893" w:rsidRDefault="00FE0893" w:rsidP="00FE0893">
      <w:pPr>
        <w:rPr>
          <w:lang w:val="en-US"/>
        </w:rPr>
      </w:pP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Sub </w:t>
      </w:r>
      <w:proofErr w:type="gramStart"/>
      <w:r w:rsidRPr="00FE0893">
        <w:rPr>
          <w:lang w:val="en-US"/>
        </w:rPr>
        <w:t>CopierNomSommeDirection()</w:t>
      </w:r>
      <w:proofErr w:type="gramEnd"/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For i = [A65000].</w:t>
      </w:r>
      <w:proofErr w:type="gramStart"/>
      <w:r w:rsidRPr="00FE0893">
        <w:rPr>
          <w:lang w:val="en-US"/>
        </w:rPr>
        <w:t>End(</w:t>
      </w:r>
      <w:proofErr w:type="gramEnd"/>
      <w:r w:rsidRPr="00FE0893">
        <w:rPr>
          <w:lang w:val="en-US"/>
        </w:rPr>
        <w:t>xlUp).Row To 6 Step -1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If </w:t>
      </w:r>
      <w:proofErr w:type="gramStart"/>
      <w:r w:rsidRPr="00FE0893">
        <w:rPr>
          <w:lang w:val="en-US"/>
        </w:rPr>
        <w:t>Application.CountA(</w:t>
      </w:r>
      <w:proofErr w:type="gramEnd"/>
      <w:r w:rsidRPr="00FE0893">
        <w:rPr>
          <w:lang w:val="en-US"/>
        </w:rPr>
        <w:t>Rows(i)) = 0 Then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</w:t>
      </w:r>
      <w:proofErr w:type="gramStart"/>
      <w:r w:rsidRPr="00FE0893">
        <w:rPr>
          <w:lang w:val="en-US"/>
        </w:rPr>
        <w:t>'Range(</w:t>
      </w:r>
      <w:proofErr w:type="gramEnd"/>
      <w:r w:rsidRPr="00FE0893">
        <w:rPr>
          <w:lang w:val="en-US"/>
        </w:rPr>
        <w:t>"Bi").CurrentRegion.Select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</w:t>
      </w:r>
      <w:proofErr w:type="gramStart"/>
      <w:r w:rsidRPr="00FE0893">
        <w:rPr>
          <w:lang w:val="en-US"/>
        </w:rPr>
        <w:t>'Cells(</w:t>
      </w:r>
      <w:proofErr w:type="gramEnd"/>
      <w:r w:rsidRPr="00FE0893">
        <w:rPr>
          <w:lang w:val="en-US"/>
        </w:rPr>
        <w:t>i, 2) = SOMME(Cells(i+1,2):champ.End(xlUp))</w:t>
      </w:r>
    </w:p>
    <w:p w:rsidR="00FE0893" w:rsidRDefault="00FE0893" w:rsidP="00FE0893">
      <w:r w:rsidRPr="00FE0893">
        <w:rPr>
          <w:lang w:val="en-US"/>
        </w:rPr>
        <w:t xml:space="preserve">            </w:t>
      </w:r>
      <w:r>
        <w:t>'</w:t>
      </w:r>
      <w:proofErr w:type="spellStart"/>
      <w:r>
        <w:t>CelDep</w:t>
      </w:r>
      <w:proofErr w:type="spellEnd"/>
      <w:r>
        <w:t xml:space="preserve"> = i + 1</w:t>
      </w:r>
    </w:p>
    <w:p w:rsidR="00FE0893" w:rsidRDefault="00FE0893" w:rsidP="00FE0893">
      <w:r>
        <w:t xml:space="preserve">            '</w:t>
      </w:r>
      <w:proofErr w:type="spellStart"/>
      <w:r>
        <w:t>Premiere</w:t>
      </w:r>
      <w:proofErr w:type="spellEnd"/>
      <w:r>
        <w:t xml:space="preserve"> cellule vide en partant d'une cellule</w:t>
      </w:r>
    </w:p>
    <w:p w:rsidR="00FE0893" w:rsidRPr="00FE0893" w:rsidRDefault="00FE0893" w:rsidP="00FE0893">
      <w:pPr>
        <w:rPr>
          <w:lang w:val="en-US"/>
        </w:rPr>
      </w:pPr>
      <w:r>
        <w:t xml:space="preserve">            </w:t>
      </w:r>
      <w:r w:rsidRPr="00FE0893">
        <w:rPr>
          <w:lang w:val="en-US"/>
        </w:rPr>
        <w:t xml:space="preserve">'CelFin = </w:t>
      </w:r>
      <w:proofErr w:type="gramStart"/>
      <w:r w:rsidRPr="00FE0893">
        <w:rPr>
          <w:lang w:val="en-US"/>
        </w:rPr>
        <w:t>Columns(</w:t>
      </w:r>
      <w:proofErr w:type="gramEnd"/>
      <w:r w:rsidRPr="00FE0893">
        <w:rPr>
          <w:lang w:val="en-US"/>
        </w:rPr>
        <w:t>"B").Find("", Cells(CelDep, "B"), , xlPart).Row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'NbCel = CelFin - CelDep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</w:t>
      </w:r>
      <w:proofErr w:type="gramStart"/>
      <w:r w:rsidRPr="00FE0893">
        <w:rPr>
          <w:lang w:val="en-US"/>
        </w:rPr>
        <w:t>'Range(</w:t>
      </w:r>
      <w:proofErr w:type="gramEnd"/>
      <w:r w:rsidRPr="00FE0893">
        <w:rPr>
          <w:lang w:val="en-US"/>
        </w:rPr>
        <w:t>"B" &amp; i).FormulaR1C1 = "=SUM(R[1]C:R[" &amp; NbCel &amp; "]C)"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</w:t>
      </w:r>
      <w:proofErr w:type="gramStart"/>
      <w:r w:rsidRPr="00FE0893">
        <w:rPr>
          <w:lang w:val="en-US"/>
        </w:rPr>
        <w:t>Cells(</w:t>
      </w:r>
      <w:proofErr w:type="gramEnd"/>
      <w:r w:rsidRPr="00FE0893">
        <w:rPr>
          <w:lang w:val="en-US"/>
        </w:rPr>
        <w:t>i, 1) = Cells(i + 1, 1)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    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    End If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Next i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>End Sub</w:t>
      </w:r>
    </w:p>
    <w:p w:rsidR="00FE0893" w:rsidRPr="00FE0893" w:rsidRDefault="00FE0893" w:rsidP="00FE0893">
      <w:pPr>
        <w:rPr>
          <w:lang w:val="en-US"/>
        </w:rPr>
      </w:pP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Sub </w:t>
      </w:r>
      <w:proofErr w:type="gramStart"/>
      <w:r w:rsidRPr="00FE0893">
        <w:rPr>
          <w:lang w:val="en-US"/>
        </w:rPr>
        <w:t>SommeparDirection()</w:t>
      </w:r>
      <w:proofErr w:type="gramEnd"/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>End Sub</w:t>
      </w:r>
    </w:p>
    <w:p w:rsidR="00FE0893" w:rsidRPr="00FE0893" w:rsidRDefault="00FE0893" w:rsidP="00FE0893">
      <w:pPr>
        <w:rPr>
          <w:lang w:val="en-US"/>
        </w:rPr>
      </w:pPr>
    </w:p>
    <w:p w:rsidR="00FE0893" w:rsidRPr="00FE0893" w:rsidRDefault="00FE0893" w:rsidP="00FE0893">
      <w:pPr>
        <w:rPr>
          <w:lang w:val="en-US"/>
        </w:rPr>
      </w:pP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>Private Sub CommandButton21_</w:t>
      </w:r>
      <w:proofErr w:type="gramStart"/>
      <w:r w:rsidRPr="00FE0893">
        <w:rPr>
          <w:lang w:val="en-US"/>
        </w:rPr>
        <w:t>Click()</w:t>
      </w:r>
      <w:proofErr w:type="gramEnd"/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Call MacroTriAlphaDirection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Call InsereRows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Call CopierNomSommeDirection</w:t>
      </w:r>
    </w:p>
    <w:p w:rsidR="00FE0893" w:rsidRPr="00FE0893" w:rsidRDefault="00FE0893" w:rsidP="00FE0893">
      <w:pPr>
        <w:rPr>
          <w:lang w:val="en-US"/>
        </w:rPr>
      </w:pPr>
      <w:r w:rsidRPr="00FE0893">
        <w:rPr>
          <w:lang w:val="en-US"/>
        </w:rPr>
        <w:t xml:space="preserve">    </w:t>
      </w:r>
    </w:p>
    <w:p w:rsidR="00024792" w:rsidRDefault="00FE0893" w:rsidP="00FE0893">
      <w:r>
        <w:lastRenderedPageBreak/>
        <w:t xml:space="preserve">End </w:t>
      </w:r>
      <w:proofErr w:type="spellStart"/>
      <w:r>
        <w:t>Sub</w:t>
      </w:r>
      <w:bookmarkStart w:id="0" w:name="_GoBack"/>
      <w:bookmarkEnd w:id="0"/>
      <w:proofErr w:type="spellEnd"/>
    </w:p>
    <w:sectPr w:rsidR="00024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93"/>
    <w:rsid w:val="005B2712"/>
    <w:rsid w:val="008B18D7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FFE9A570</Template>
  <TotalTime>1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MACSF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DELPORTE Antoine</dc:creator>
  <cp:lastModifiedBy>DELPORTE Antoine</cp:lastModifiedBy>
  <cp:revision>1</cp:revision>
  <dcterms:created xsi:type="dcterms:W3CDTF">2015-07-22T14:42:00Z</dcterms:created>
  <dcterms:modified xsi:type="dcterms:W3CDTF">2015-07-22T14:43:00Z</dcterms:modified>
</cp:coreProperties>
</file>